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A6F" w:rsidRDefault="00E1069C" w:rsidP="00E1069C">
      <w:pPr>
        <w:pStyle w:val="Ttulo"/>
        <w:ind w:left="1440" w:hanging="1440"/>
        <w:jc w:val="right"/>
      </w:pPr>
      <w:proofErr w:type="spellStart"/>
      <w:r>
        <w:t>Limapp</w:t>
      </w:r>
      <w:proofErr w:type="spellEnd"/>
    </w:p>
    <w:p w:rsidR="00FA0A6F" w:rsidRDefault="00583F82">
      <w:pPr>
        <w:pStyle w:val="Ttulo"/>
        <w:jc w:val="right"/>
      </w:pPr>
      <w:r>
        <w:t>D</w:t>
      </w:r>
      <w:r w:rsidRPr="00583F82">
        <w:t>ocumento de visão</w:t>
      </w:r>
    </w:p>
    <w:p w:rsidR="00583F82" w:rsidRPr="00583F82" w:rsidRDefault="00583F82" w:rsidP="00583F82"/>
    <w:p w:rsidR="00CF60B9" w:rsidRDefault="00CF60B9" w:rsidP="00CF60B9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&lt;2.0&gt;</w:t>
      </w:r>
    </w:p>
    <w:p w:rsidR="00FA0A6F" w:rsidRDefault="00FA0A6F">
      <w:pPr>
        <w:pStyle w:val="Ttulo"/>
        <w:rPr>
          <w:sz w:val="28"/>
          <w:szCs w:val="28"/>
        </w:rPr>
      </w:pPr>
    </w:p>
    <w:p w:rsidR="00FA0A6F" w:rsidRDefault="00FA0A6F"/>
    <w:p w:rsidR="00FA0A6F" w:rsidRDefault="00FA0A6F">
      <w:pPr>
        <w:pStyle w:val="InfoBlue"/>
        <w:rPr>
          <w:lang w:val="fr-FR"/>
        </w:rPr>
      </w:pPr>
      <w:r>
        <w:rPr>
          <w:lang w:val="fr-FR"/>
        </w:rPr>
        <w:t xml:space="preserve"> </w:t>
      </w:r>
    </w:p>
    <w:p w:rsidR="00FA0A6F" w:rsidRDefault="00FA0A6F">
      <w:pPr>
        <w:rPr>
          <w:lang w:val="fr-FR"/>
        </w:rPr>
        <w:sectPr w:rsidR="00FA0A6F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A0A6F" w:rsidRDefault="00FA0A6F">
      <w:pPr>
        <w:pStyle w:val="Ttulo"/>
      </w:pPr>
      <w: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A0A6F" w:rsidTr="00CF60B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FA0A6F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FA0A6F" w:rsidTr="00CF60B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E1069C" w:rsidP="002D0641">
            <w:pPr>
              <w:pStyle w:val="Tabletext"/>
            </w:pPr>
            <w:r>
              <w:t>20</w:t>
            </w:r>
            <w:r w:rsidR="002D0641">
              <w:t>/04/2017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2D0641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2D0641">
            <w:pPr>
              <w:pStyle w:val="Tabletext"/>
            </w:pPr>
            <w:r>
              <w:t>Primeira versão desenvolvida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0A6F" w:rsidRDefault="00E1069C">
            <w:pPr>
              <w:pStyle w:val="Tabletext"/>
            </w:pPr>
            <w:r>
              <w:t>Edilson</w:t>
            </w:r>
          </w:p>
        </w:tc>
      </w:tr>
      <w:tr w:rsidR="00CF60B9" w:rsidTr="00CF60B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0B9" w:rsidRDefault="00E1069C" w:rsidP="00CF60B9">
            <w:pPr>
              <w:pStyle w:val="Tabletext"/>
            </w:pPr>
            <w:r>
              <w:t>23</w:t>
            </w:r>
            <w:r w:rsidR="00CF60B9">
              <w:t>/06/2017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0B9" w:rsidRDefault="00CF60B9" w:rsidP="00CF60B9">
            <w:pPr>
              <w:pStyle w:val="Tabletext"/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0B9" w:rsidRDefault="00E1069C" w:rsidP="00CF60B9">
            <w:pPr>
              <w:pStyle w:val="Tabletext"/>
            </w:pPr>
            <w:r>
              <w:t>N2 desenvolvimento de 5 novos casos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0B9" w:rsidRDefault="00E1069C" w:rsidP="00CF60B9">
            <w:pPr>
              <w:pStyle w:val="Tabletext"/>
            </w:pPr>
            <w:r>
              <w:t>Edilson</w:t>
            </w:r>
          </w:p>
        </w:tc>
      </w:tr>
      <w:tr w:rsidR="00CF60B9" w:rsidTr="00CF60B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0B9" w:rsidRDefault="00CF60B9" w:rsidP="00CF60B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0B9" w:rsidRDefault="00CF60B9" w:rsidP="00CF60B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0B9" w:rsidRDefault="00CF60B9" w:rsidP="00CF60B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0B9" w:rsidRDefault="00CF60B9" w:rsidP="00CF60B9">
            <w:pPr>
              <w:pStyle w:val="Tabletext"/>
            </w:pPr>
          </w:p>
        </w:tc>
      </w:tr>
      <w:tr w:rsidR="00CF60B9" w:rsidTr="00CF60B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0B9" w:rsidRDefault="00CF60B9" w:rsidP="00CF60B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0B9" w:rsidRDefault="00CF60B9" w:rsidP="00CF60B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0B9" w:rsidRDefault="00CF60B9" w:rsidP="00CF60B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60B9" w:rsidRDefault="00CF60B9" w:rsidP="00CF60B9">
            <w:pPr>
              <w:pStyle w:val="Tabletext"/>
            </w:pPr>
          </w:p>
        </w:tc>
      </w:tr>
    </w:tbl>
    <w:p w:rsidR="00FA0A6F" w:rsidRDefault="00FA0A6F"/>
    <w:p w:rsidR="00FA0A6F" w:rsidRDefault="00FA0A6F">
      <w:pPr>
        <w:pStyle w:val="Ttulo"/>
      </w:pPr>
      <w:r>
        <w:br w:type="page"/>
      </w:r>
      <w:r>
        <w:lastRenderedPageBreak/>
        <w:t>Índice Analítico</w:t>
      </w:r>
    </w:p>
    <w:p w:rsidR="00A021DB" w:rsidRDefault="00FA0A6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021DB">
        <w:rPr>
          <w:noProof/>
        </w:rPr>
        <w:t>1.</w:t>
      </w:r>
      <w:r w:rsidR="00A021DB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A021DB">
        <w:rPr>
          <w:noProof/>
        </w:rPr>
        <w:t>Introdução</w:t>
      </w:r>
      <w:r w:rsidR="00A021DB">
        <w:rPr>
          <w:noProof/>
        </w:rPr>
        <w:tab/>
      </w:r>
      <w:r w:rsidR="00A021DB">
        <w:rPr>
          <w:noProof/>
        </w:rPr>
        <w:fldChar w:fldCharType="begin"/>
      </w:r>
      <w:r w:rsidR="00A021DB">
        <w:rPr>
          <w:noProof/>
        </w:rPr>
        <w:instrText xml:space="preserve"> PAGEREF _Toc485758649 \h </w:instrText>
      </w:r>
      <w:r w:rsidR="00A021DB">
        <w:rPr>
          <w:noProof/>
        </w:rPr>
      </w:r>
      <w:r w:rsidR="00A021DB">
        <w:rPr>
          <w:noProof/>
        </w:rPr>
        <w:fldChar w:fldCharType="separate"/>
      </w:r>
      <w:r w:rsidR="00A021DB">
        <w:rPr>
          <w:noProof/>
        </w:rPr>
        <w:t>4</w:t>
      </w:r>
      <w:r w:rsidR="00A021DB">
        <w:rPr>
          <w:noProof/>
        </w:rPr>
        <w:fldChar w:fldCharType="end"/>
      </w:r>
    </w:p>
    <w:p w:rsidR="00A021DB" w:rsidRDefault="00A021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_Toc485758650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21DB" w:rsidRDefault="00A021D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_Toc485758651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21DB" w:rsidRDefault="00A021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_Toc485758652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21DB" w:rsidRDefault="00A021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Sentença de Posição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_Toc485758653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21DB" w:rsidRDefault="00A021D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901E5A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901E5A">
        <w:rPr>
          <w:noProof/>
          <w:lang w:val="fr-FR"/>
        </w:rPr>
        <w:t>Descrições dos Envolvidos e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_Toc485758654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021DB" w:rsidRDefault="00A021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Resumo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_Toc485758655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021DB" w:rsidRDefault="00A021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901E5A">
        <w:rPr>
          <w:noProof/>
          <w:lang w:val="fr-F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Pr="00901E5A">
        <w:rPr>
          <w:noProof/>
          <w:lang w:val="fr-FR"/>
        </w:rPr>
        <w:t>Resumo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_Toc485758656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021DB" w:rsidRDefault="00A021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Ambiente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_Toc485758657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021DB" w:rsidRDefault="00A021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Resumo das Principais Necessidades dos Envolvidos ou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_Toc485758658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021DB" w:rsidRDefault="00A021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Alternativas e Concorrência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_Toc485758659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021DB" w:rsidRDefault="00A021D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Visão Geral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_Toc485758660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021DB" w:rsidRDefault="00A021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Perspectiva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_Toc485758661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021DB" w:rsidRDefault="00A021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Suposições e Dependências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_Toc485758662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021DB" w:rsidRDefault="00A021D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Recursos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_Toc485758663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021DB" w:rsidRDefault="00A021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_Toc485758664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021DB" w:rsidRDefault="00A021D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Manter cadastro de atores.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_Toc485758665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021DB" w:rsidRDefault="00A021D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Manter cadastro de diretores.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_Toc485758666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021DB" w:rsidRDefault="00A021D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5.1.3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Manter cadastro de filmes.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_Toc485758667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021DB" w:rsidRDefault="00A021D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5.1.4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Manter cadastro de gêneros.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_Toc485758668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021DB" w:rsidRDefault="00A021D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5.1.5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Manter cadastro de cópias.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_Toc485758669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021DB" w:rsidRDefault="00A021D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5.1.6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Manter cadastro de pessoas.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_Toc485758670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021DB" w:rsidRDefault="00A021D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5.1.7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Manter cadastro de empréstimos.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_Toc485758671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021DB" w:rsidRDefault="00A021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_Toc485758672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021DB" w:rsidRDefault="00A021D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Manual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_Toc485758673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021DB" w:rsidRDefault="00A021D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Requisitos de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_Toc485758674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021DB" w:rsidRDefault="00A021D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901E5A">
        <w:rPr>
          <w:rFonts w:cs="Arial"/>
          <w:noProof/>
          <w:snapToGrid/>
        </w:rPr>
        <w:t>5.2.3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_Toc485758675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021DB" w:rsidRDefault="00A021D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901E5A">
        <w:rPr>
          <w:rFonts w:cs="Arial"/>
          <w:noProof/>
          <w:snapToGrid/>
        </w:rPr>
        <w:t>5.2.4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Linguagem de Programação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_Toc485758676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A0A6F" w:rsidRDefault="00FA0A6F">
      <w:pPr>
        <w:pStyle w:val="Ttulo"/>
      </w:pPr>
      <w:r>
        <w:fldChar w:fldCharType="end"/>
      </w:r>
      <w:r>
        <w:br w:type="page"/>
      </w:r>
      <w:fldSimple w:instr=" TITLE  \* MERGEFORMAT ">
        <w:r w:rsidR="007715B3">
          <w:t>Visão (Projeto Pequeno)</w:t>
        </w:r>
      </w:fldSimple>
    </w:p>
    <w:p w:rsidR="00FA0A6F" w:rsidRDefault="00FA0A6F">
      <w:pPr>
        <w:pStyle w:val="Ttulo1"/>
        <w:ind w:left="1080" w:hanging="360"/>
        <w:rPr>
          <w:sz w:val="20"/>
          <w:szCs w:val="20"/>
        </w:rPr>
      </w:pPr>
      <w:bookmarkStart w:id="0" w:name="_Toc512930904"/>
      <w:bookmarkStart w:id="1" w:name="_Toc456600917"/>
      <w:bookmarkStart w:id="2" w:name="_Toc456598586"/>
      <w:bookmarkStart w:id="3" w:name="_Toc485758649"/>
      <w:bookmarkStart w:id="4" w:name="_Toc452813577"/>
      <w:bookmarkStart w:id="5" w:name="_Toc436203377"/>
      <w:r>
        <w:rPr>
          <w:sz w:val="20"/>
          <w:szCs w:val="20"/>
        </w:rPr>
        <w:t>Introdução</w:t>
      </w:r>
      <w:bookmarkEnd w:id="0"/>
      <w:bookmarkEnd w:id="1"/>
      <w:bookmarkEnd w:id="2"/>
      <w:bookmarkEnd w:id="3"/>
    </w:p>
    <w:p w:rsidR="00FA0A6F" w:rsidRDefault="00BC794F" w:rsidP="00BC794F">
      <w:pPr>
        <w:pStyle w:val="texto"/>
        <w:rPr>
          <w:lang w:val="fr-FR"/>
        </w:rPr>
      </w:pPr>
      <w:r>
        <w:t>E</w:t>
      </w:r>
      <w:r w:rsidR="00FA0A6F">
        <w:t xml:space="preserve">ste documento </w:t>
      </w:r>
      <w:r>
        <w:t>tem como missão a análise e definição d</w:t>
      </w:r>
      <w:r w:rsidR="00FA0A6F">
        <w:t xml:space="preserve">as necessidades e características de nível superior do </w:t>
      </w:r>
      <w:proofErr w:type="spellStart"/>
      <w:r w:rsidR="00E1069C">
        <w:rPr>
          <w:b/>
          <w:bCs/>
        </w:rPr>
        <w:t>Limapp</w:t>
      </w:r>
      <w:proofErr w:type="spellEnd"/>
      <w:r w:rsidR="00FA0A6F">
        <w:t xml:space="preserve">. </w:t>
      </w:r>
      <w:r w:rsidR="00FA0A6F">
        <w:rPr>
          <w:lang w:val="fr-FR"/>
        </w:rPr>
        <w:t xml:space="preserve">Ele enfoca os recursos de que os envolvidos e usuários-alvo precisam e mostra </w:t>
      </w:r>
      <w:r w:rsidR="00FA0A6F">
        <w:rPr>
          <w:b/>
          <w:bCs/>
          <w:lang w:val="fr-FR"/>
        </w:rPr>
        <w:t>por que</w:t>
      </w:r>
      <w:r w:rsidR="00FA0A6F">
        <w:rPr>
          <w:lang w:val="fr-FR"/>
        </w:rPr>
        <w:t xml:space="preserve"> essas necessidades existem. Os detalhes de como o </w:t>
      </w:r>
      <w:proofErr w:type="spellStart"/>
      <w:r w:rsidR="00E1069C">
        <w:rPr>
          <w:b/>
          <w:bCs/>
        </w:rPr>
        <w:t>Limapp</w:t>
      </w:r>
      <w:proofErr w:type="spellEnd"/>
      <w:r w:rsidR="00FA0A6F">
        <w:rPr>
          <w:lang w:val="fr-FR"/>
        </w:rPr>
        <w:t xml:space="preserve"> atende a essas necessidades estão descritos nas especificações suplementares e de caso de u</w:t>
      </w:r>
      <w:r>
        <w:rPr>
          <w:lang w:val="fr-FR"/>
        </w:rPr>
        <w:t>so.</w:t>
      </w:r>
    </w:p>
    <w:p w:rsidR="00BC794F" w:rsidRDefault="00BC794F" w:rsidP="008350E5">
      <w:pPr>
        <w:pStyle w:val="texto"/>
      </w:pPr>
      <w:bookmarkStart w:id="6" w:name="_Toc512930905"/>
      <w:bookmarkStart w:id="7" w:name="_Toc456600921"/>
      <w:bookmarkStart w:id="8" w:name="_Toc456598590"/>
    </w:p>
    <w:p w:rsidR="00FA0A6F" w:rsidRDefault="00FA0A6F">
      <w:pPr>
        <w:pStyle w:val="Ttulo2"/>
      </w:pPr>
      <w:bookmarkStart w:id="9" w:name="_Toc485758650"/>
      <w:r>
        <w:t>Referências</w:t>
      </w:r>
      <w:bookmarkEnd w:id="6"/>
      <w:bookmarkEnd w:id="7"/>
      <w:bookmarkEnd w:id="8"/>
      <w:bookmarkEnd w:id="9"/>
    </w:p>
    <w:p w:rsidR="00BC794F" w:rsidRDefault="0022385A" w:rsidP="00BC794F">
      <w:pPr>
        <w:pStyle w:val="texto"/>
      </w:pPr>
      <w:bookmarkStart w:id="10" w:name="_Toc512930906"/>
      <w:r>
        <w:t>Sem referencias</w:t>
      </w:r>
    </w:p>
    <w:p w:rsidR="00BC794F" w:rsidRDefault="00BC794F" w:rsidP="00BC794F">
      <w:pPr>
        <w:pStyle w:val="texto"/>
      </w:pPr>
    </w:p>
    <w:p w:rsidR="00FA0A6F" w:rsidRDefault="00FA0A6F">
      <w:pPr>
        <w:pStyle w:val="Ttulo1"/>
        <w:ind w:left="1080" w:hanging="360"/>
        <w:rPr>
          <w:sz w:val="20"/>
          <w:szCs w:val="20"/>
        </w:rPr>
      </w:pPr>
      <w:bookmarkStart w:id="11" w:name="_Toc485758651"/>
      <w:r>
        <w:rPr>
          <w:sz w:val="20"/>
          <w:szCs w:val="20"/>
        </w:rPr>
        <w:t>Posicionamento</w:t>
      </w:r>
      <w:bookmarkEnd w:id="4"/>
      <w:bookmarkEnd w:id="5"/>
      <w:bookmarkEnd w:id="10"/>
      <w:bookmarkEnd w:id="11"/>
    </w:p>
    <w:p w:rsidR="00FA0A6F" w:rsidRDefault="00FA0A6F">
      <w:pPr>
        <w:pStyle w:val="Ttulo2"/>
      </w:pPr>
      <w:bookmarkStart w:id="12" w:name="_Toc512930907"/>
      <w:bookmarkStart w:id="13" w:name="_Toc452813579"/>
      <w:bookmarkStart w:id="14" w:name="_Toc436203379"/>
      <w:bookmarkStart w:id="15" w:name="_Toc485758652"/>
      <w:r>
        <w:t>Descrição do Problema</w:t>
      </w:r>
      <w:bookmarkEnd w:id="12"/>
      <w:bookmarkEnd w:id="13"/>
      <w:bookmarkEnd w:id="14"/>
      <w:bookmarkEnd w:id="15"/>
    </w:p>
    <w:p w:rsidR="00FA0A6F" w:rsidRDefault="00FA0A6F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A0A6F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0A6F" w:rsidRDefault="00FA0A6F">
            <w:pPr>
              <w:pStyle w:val="Corpodetexto"/>
              <w:keepNext/>
              <w:ind w:left="72"/>
            </w:pPr>
            <w:r>
              <w:t>O problema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0A6F" w:rsidRDefault="00BC794F" w:rsidP="00EB76FF">
            <w:pPr>
              <w:pStyle w:val="texto-caixa"/>
            </w:pPr>
            <w:r>
              <w:t>É a necessidade d</w:t>
            </w:r>
            <w:r w:rsidR="00EB76FF">
              <w:t xml:space="preserve">e controle e organização de alocação de funcionários a serviços </w:t>
            </w:r>
          </w:p>
        </w:tc>
      </w:tr>
      <w:tr w:rsidR="00FA0A6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0A6F" w:rsidRDefault="00FA0A6F">
            <w:pPr>
              <w:pStyle w:val="Corpodetexto"/>
              <w:keepNext/>
              <w:ind w:left="72"/>
              <w:rPr>
                <w:lang w:val="fr-FR"/>
              </w:rPr>
            </w:pPr>
            <w:r>
              <w:rPr>
                <w:lang w:val="fr-FR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0A6F" w:rsidRDefault="00BC794F" w:rsidP="00450746">
            <w:pPr>
              <w:pStyle w:val="texto-caixa"/>
              <w:rPr>
                <w:lang w:val="fr-FR"/>
              </w:rPr>
            </w:pPr>
            <w:r>
              <w:t xml:space="preserve">Os </w:t>
            </w:r>
            <w:r w:rsidR="00450746">
              <w:t>Empregados</w:t>
            </w:r>
            <w:r>
              <w:t xml:space="preserve"> têm dificuldades </w:t>
            </w:r>
            <w:r w:rsidR="00EB76FF">
              <w:t>em localizar uma tarefa a ser executada no dia</w:t>
            </w:r>
            <w:r w:rsidR="00450746">
              <w:t>. Os supervisores tem dificuldade em encontrar funcionários</w:t>
            </w:r>
          </w:p>
        </w:tc>
      </w:tr>
      <w:tr w:rsidR="00FA0A6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0A6F" w:rsidRDefault="00FA0A6F">
            <w:pPr>
              <w:pStyle w:val="Corpodetexto"/>
              <w:keepNext/>
              <w:ind w:left="72"/>
              <w:rPr>
                <w:lang w:val="fr-FR"/>
              </w:rPr>
            </w:pPr>
            <w:r>
              <w:rPr>
                <w:lang w:val="fr-F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0A6F" w:rsidRDefault="00BC794F" w:rsidP="00450746">
            <w:pPr>
              <w:pStyle w:val="texto-caixa"/>
            </w:pPr>
            <w:r>
              <w:t xml:space="preserve">Tempo perdido na localização e verificação dos </w:t>
            </w:r>
            <w:r w:rsidR="00450746">
              <w:t>serviços a serem executados</w:t>
            </w:r>
            <w:r>
              <w:t>.</w:t>
            </w:r>
          </w:p>
        </w:tc>
      </w:tr>
      <w:tr w:rsidR="00FA0A6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0A6F" w:rsidRDefault="00FA0A6F">
            <w:pPr>
              <w:pStyle w:val="Corpodetexto"/>
              <w:ind w:left="72"/>
            </w:pPr>
            <w:r>
              <w:t>uma boa solução seria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0A6F" w:rsidRDefault="00BC794F" w:rsidP="00450746">
            <w:pPr>
              <w:pStyle w:val="texto-caixa"/>
              <w:rPr>
                <w:lang w:val="fr-FR"/>
              </w:rPr>
            </w:pPr>
            <w:r>
              <w:rPr>
                <w:lang w:val="fr-FR"/>
              </w:rPr>
              <w:t xml:space="preserve">Um software </w:t>
            </w:r>
            <w:r w:rsidR="00450746">
              <w:rPr>
                <w:lang w:val="fr-FR"/>
              </w:rPr>
              <w:t>para cadastrar clientes e empregados, para alocar todoas a serviços</w:t>
            </w:r>
          </w:p>
        </w:tc>
      </w:tr>
    </w:tbl>
    <w:p w:rsidR="00FA0A6F" w:rsidRDefault="00FA0A6F">
      <w:pPr>
        <w:pStyle w:val="Ttulo2"/>
      </w:pPr>
      <w:bookmarkStart w:id="16" w:name="_Toc512930908"/>
      <w:bookmarkStart w:id="17" w:name="_Toc452813580"/>
      <w:bookmarkStart w:id="18" w:name="_Toc436203380"/>
      <w:bookmarkStart w:id="19" w:name="_Toc425054392"/>
      <w:bookmarkStart w:id="20" w:name="_Toc422186485"/>
      <w:bookmarkStart w:id="21" w:name="_Toc485758653"/>
      <w:r>
        <w:t>Sentença de Posição do Produto</w:t>
      </w:r>
      <w:bookmarkEnd w:id="16"/>
      <w:bookmarkEnd w:id="17"/>
      <w:bookmarkEnd w:id="18"/>
      <w:bookmarkEnd w:id="19"/>
      <w:bookmarkEnd w:id="20"/>
      <w:bookmarkEnd w:id="21"/>
    </w:p>
    <w:p w:rsidR="00FA0A6F" w:rsidRDefault="00FA0A6F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A0A6F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0A6F" w:rsidRDefault="00FA0A6F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0A6F" w:rsidRDefault="003E3A1C" w:rsidP="00450746">
            <w:pPr>
              <w:pStyle w:val="texto-caixa"/>
            </w:pPr>
            <w:r>
              <w:t xml:space="preserve">Gestão de </w:t>
            </w:r>
            <w:r w:rsidR="00450746">
              <w:t>empregados e serviços a serem executados</w:t>
            </w:r>
          </w:p>
        </w:tc>
      </w:tr>
      <w:tr w:rsidR="00FA0A6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0A6F" w:rsidRDefault="00FA0A6F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0A6F" w:rsidRDefault="00450746" w:rsidP="002A7523">
            <w:pPr>
              <w:pStyle w:val="texto-caixa"/>
            </w:pPr>
            <w:r>
              <w:t>Donos de empresas de serviços gerais</w:t>
            </w:r>
            <w:r w:rsidR="003E3A1C">
              <w:t>.</w:t>
            </w:r>
          </w:p>
        </w:tc>
      </w:tr>
      <w:tr w:rsidR="00FA0A6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0A6F" w:rsidRDefault="00FA0A6F" w:rsidP="0061482B">
            <w:pPr>
              <w:pStyle w:val="Corpodetexto"/>
              <w:keepNext/>
              <w:ind w:left="72"/>
            </w:pPr>
            <w:r>
              <w:t xml:space="preserve">O </w:t>
            </w:r>
            <w:proofErr w:type="spellStart"/>
            <w:r w:rsidR="00E1069C">
              <w:rPr>
                <w:b/>
              </w:rPr>
              <w:t>Limapp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0A6F" w:rsidRDefault="002A7523" w:rsidP="00450746">
            <w:pPr>
              <w:pStyle w:val="texto-caixa"/>
            </w:pPr>
            <w:r>
              <w:t>É</w:t>
            </w:r>
            <w:r w:rsidR="00FA0A6F">
              <w:t xml:space="preserve"> um</w:t>
            </w:r>
            <w:r w:rsidR="003E3A1C">
              <w:t xml:space="preserve"> </w:t>
            </w:r>
            <w:r w:rsidR="00450746">
              <w:t>gestor de serviços</w:t>
            </w:r>
            <w:r w:rsidR="00E46538">
              <w:t xml:space="preserve"> e </w:t>
            </w:r>
            <w:proofErr w:type="spellStart"/>
            <w:r w:rsidR="00E46538">
              <w:t>funcionarios</w:t>
            </w:r>
            <w:proofErr w:type="spellEnd"/>
          </w:p>
        </w:tc>
      </w:tr>
      <w:tr w:rsidR="00FA0A6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0A6F" w:rsidRDefault="00FA0A6F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0A6F" w:rsidRDefault="003E3A1C" w:rsidP="00E46538">
            <w:pPr>
              <w:pStyle w:val="texto-caixa"/>
              <w:rPr>
                <w:lang w:val="fr-FR"/>
              </w:rPr>
            </w:pPr>
            <w:r>
              <w:t xml:space="preserve">Irá facilitar muito a gestão e organização </w:t>
            </w:r>
          </w:p>
        </w:tc>
      </w:tr>
      <w:tr w:rsidR="00FA0A6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0A6F" w:rsidRDefault="00FA0A6F">
            <w:pPr>
              <w:pStyle w:val="Corpodetexto"/>
              <w:keepNext/>
              <w:ind w:left="72"/>
            </w:pPr>
            <w:r>
              <w:t>Diferente de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A0A6F" w:rsidRDefault="00E46538" w:rsidP="00E46538">
            <w:pPr>
              <w:pStyle w:val="texto-caixa"/>
            </w:pPr>
            <w:r>
              <w:t xml:space="preserve">Da versão anterior </w:t>
            </w:r>
            <w:proofErr w:type="spellStart"/>
            <w:r>
              <w:t>Syslimp</w:t>
            </w:r>
            <w:proofErr w:type="spellEnd"/>
          </w:p>
        </w:tc>
      </w:tr>
      <w:tr w:rsidR="00FA0A6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FA0A6F" w:rsidRDefault="00FA0A6F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A0A6F" w:rsidRDefault="002A7523" w:rsidP="00E46538">
            <w:pPr>
              <w:pStyle w:val="texto-caixa"/>
            </w:pPr>
            <w:r>
              <w:t>Torna</w:t>
            </w:r>
            <w:r w:rsidRPr="002A7523">
              <w:t xml:space="preserve"> a vida dos </w:t>
            </w:r>
            <w:r w:rsidR="00E46538">
              <w:t xml:space="preserve">gestor mais </w:t>
            </w:r>
            <w:proofErr w:type="spellStart"/>
            <w:r w:rsidR="00E46538">
              <w:t>facil</w:t>
            </w:r>
            <w:proofErr w:type="spellEnd"/>
            <w:r>
              <w:t xml:space="preserve">, dando formas de </w:t>
            </w:r>
            <w:r w:rsidRPr="002A7523">
              <w:t xml:space="preserve">organizar </w:t>
            </w:r>
            <w:r w:rsidR="00E46538">
              <w:t xml:space="preserve">serviços e cadastrar </w:t>
            </w:r>
            <w:proofErr w:type="spellStart"/>
            <w:r w:rsidR="00E46538">
              <w:t>funcionarios</w:t>
            </w:r>
            <w:proofErr w:type="spellEnd"/>
          </w:p>
        </w:tc>
      </w:tr>
    </w:tbl>
    <w:p w:rsidR="002A7523" w:rsidRDefault="002A7523" w:rsidP="008350E5">
      <w:pPr>
        <w:pStyle w:val="texto"/>
        <w:rPr>
          <w:lang w:val="fr-FR"/>
        </w:rPr>
      </w:pPr>
      <w:bookmarkStart w:id="22" w:name="_Toc512930909"/>
      <w:bookmarkStart w:id="23" w:name="_Toc452813581"/>
      <w:bookmarkStart w:id="24" w:name="_Toc447960005"/>
      <w:bookmarkStart w:id="25" w:name="_Toc436203381"/>
    </w:p>
    <w:p w:rsidR="00FA0A6F" w:rsidRDefault="00FA0A6F">
      <w:pPr>
        <w:pStyle w:val="Ttulo1"/>
        <w:ind w:left="1080" w:hanging="360"/>
        <w:rPr>
          <w:sz w:val="20"/>
          <w:szCs w:val="20"/>
          <w:lang w:val="fr-FR"/>
        </w:rPr>
      </w:pPr>
      <w:bookmarkStart w:id="26" w:name="_Toc485758654"/>
      <w:r>
        <w:rPr>
          <w:sz w:val="20"/>
          <w:szCs w:val="20"/>
          <w:lang w:val="fr-FR"/>
        </w:rPr>
        <w:t>Descrições dos Envolvidos e Usuários</w:t>
      </w:r>
      <w:bookmarkEnd w:id="22"/>
      <w:bookmarkEnd w:id="23"/>
      <w:bookmarkEnd w:id="24"/>
      <w:bookmarkEnd w:id="26"/>
    </w:p>
    <w:p w:rsidR="004C1A2C" w:rsidRDefault="004C1A2C" w:rsidP="004C1A2C">
      <w:pPr>
        <w:pStyle w:val="texto"/>
      </w:pPr>
      <w:bookmarkStart w:id="27" w:name="_Toc512930910"/>
      <w:bookmarkStart w:id="28" w:name="_Toc452813583"/>
      <w:r w:rsidRPr="00626E17">
        <w:t xml:space="preserve">O mercado-alvo desse sistema </w:t>
      </w:r>
      <w:r>
        <w:t xml:space="preserve">são </w:t>
      </w:r>
      <w:r w:rsidR="005317A2">
        <w:t>d</w:t>
      </w:r>
      <w:r w:rsidR="005317A2" w:rsidRPr="005317A2">
        <w:t xml:space="preserve">onos de </w:t>
      </w:r>
      <w:r w:rsidR="00E46538">
        <w:t xml:space="preserve">empresas de serviços gerais </w:t>
      </w:r>
      <w:r w:rsidR="005317A2">
        <w:t>que desejam praticidade na organização</w:t>
      </w:r>
      <w:r w:rsidR="005317A2" w:rsidRPr="005317A2">
        <w:t xml:space="preserve"> e </w:t>
      </w:r>
      <w:r w:rsidR="005317A2">
        <w:t>gestão dos</w:t>
      </w:r>
      <w:r w:rsidR="005317A2" w:rsidRPr="005317A2">
        <w:t xml:space="preserve"> seus </w:t>
      </w:r>
      <w:r w:rsidR="00E46538">
        <w:t>empregados, clientes e serviços</w:t>
      </w:r>
      <w:r>
        <w:t>.</w:t>
      </w:r>
    </w:p>
    <w:p w:rsidR="00E46538" w:rsidRDefault="00E46538" w:rsidP="004C1A2C">
      <w:pPr>
        <w:pStyle w:val="texto"/>
      </w:pPr>
    </w:p>
    <w:p w:rsidR="00E46538" w:rsidRPr="00626E17" w:rsidRDefault="00E46538" w:rsidP="004C1A2C">
      <w:pPr>
        <w:pStyle w:val="texto"/>
      </w:pPr>
    </w:p>
    <w:p w:rsidR="00FA0A6F" w:rsidRDefault="00FA0A6F">
      <w:pPr>
        <w:pStyle w:val="Ttulo2"/>
      </w:pPr>
      <w:bookmarkStart w:id="29" w:name="_Toc485758655"/>
      <w:r>
        <w:lastRenderedPageBreak/>
        <w:t>Resumo dos Envolvidos</w:t>
      </w:r>
      <w:bookmarkEnd w:id="27"/>
      <w:bookmarkEnd w:id="28"/>
      <w:bookmarkEnd w:id="29"/>
    </w:p>
    <w:p w:rsidR="00FA0A6F" w:rsidRDefault="00FA0A6F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FA0A6F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A0A6F" w:rsidRDefault="00FA0A6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A0A6F" w:rsidRDefault="00FA0A6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A0A6F" w:rsidRDefault="00FA0A6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4276A4" w:rsidTr="00C537AC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276A4" w:rsidRPr="00C975D5" w:rsidRDefault="00E46538" w:rsidP="004276A4">
            <w:pPr>
              <w:pStyle w:val="texto-caixa"/>
            </w:pPr>
            <w:r>
              <w:t xml:space="preserve">Atendente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276A4" w:rsidRPr="00C975D5" w:rsidRDefault="004276A4" w:rsidP="004276A4">
            <w:pPr>
              <w:pStyle w:val="texto-caixa"/>
            </w:pPr>
            <w:r>
              <w:t>Usuário</w:t>
            </w:r>
            <w:r w:rsidRPr="00C975D5">
              <w:t xml:space="preserve"> 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276A4" w:rsidRPr="00C975D5" w:rsidRDefault="00E46538" w:rsidP="004276A4">
            <w:pPr>
              <w:pStyle w:val="texto-caixa"/>
            </w:pPr>
            <w:r>
              <w:t>Cadastra pedidos e cadastra empresas</w:t>
            </w:r>
            <w:r w:rsidR="004276A4" w:rsidRPr="00C975D5">
              <w:t>.</w:t>
            </w:r>
          </w:p>
        </w:tc>
      </w:tr>
      <w:tr w:rsidR="00E46538" w:rsidTr="00C537AC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46538" w:rsidRDefault="007E4A4C" w:rsidP="004276A4">
            <w:pPr>
              <w:pStyle w:val="texto-caixa"/>
            </w:pPr>
            <w:r w:rsidRPr="007E4A4C">
              <w:t>Encarregado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46538" w:rsidRDefault="007E4A4C" w:rsidP="004276A4">
            <w:pPr>
              <w:pStyle w:val="texto-caixa"/>
            </w:pPr>
            <w:r>
              <w:t>Usuário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46538" w:rsidRDefault="007E4A4C" w:rsidP="004276A4">
            <w:pPr>
              <w:pStyle w:val="texto-caixa"/>
            </w:pPr>
            <w:r>
              <w:t xml:space="preserve">Cadastra funções, funcionários e serviços </w:t>
            </w:r>
          </w:p>
        </w:tc>
      </w:tr>
      <w:tr w:rsidR="007E4A4C" w:rsidTr="00C537AC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A4C" w:rsidRPr="007E4A4C" w:rsidRDefault="007E4A4C" w:rsidP="004276A4">
            <w:pPr>
              <w:pStyle w:val="texto-caixa"/>
            </w:pPr>
            <w:r>
              <w:t>Gerente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A4C" w:rsidRDefault="007E4A4C" w:rsidP="004276A4">
            <w:pPr>
              <w:pStyle w:val="texto-caixa"/>
            </w:pPr>
            <w:r>
              <w:t>Usuário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A4C" w:rsidRDefault="007E4A4C" w:rsidP="004276A4">
            <w:pPr>
              <w:pStyle w:val="texto-caixa"/>
            </w:pPr>
            <w:r>
              <w:t>Gerar relatórios</w:t>
            </w:r>
          </w:p>
        </w:tc>
      </w:tr>
    </w:tbl>
    <w:p w:rsidR="004276A4" w:rsidRDefault="004276A4" w:rsidP="008350E5">
      <w:pPr>
        <w:pStyle w:val="texto"/>
        <w:rPr>
          <w:lang w:val="fr-FR"/>
        </w:rPr>
      </w:pPr>
      <w:bookmarkStart w:id="30" w:name="_Toc512930911"/>
      <w:bookmarkStart w:id="31" w:name="_Toc452813584"/>
    </w:p>
    <w:p w:rsidR="00FA0A6F" w:rsidRDefault="00FA0A6F">
      <w:pPr>
        <w:pStyle w:val="Ttulo2"/>
        <w:rPr>
          <w:lang w:val="fr-FR"/>
        </w:rPr>
      </w:pPr>
      <w:bookmarkStart w:id="32" w:name="_Toc485758656"/>
      <w:r>
        <w:rPr>
          <w:lang w:val="fr-FR"/>
        </w:rPr>
        <w:t>Resumo dos Usuários</w:t>
      </w:r>
      <w:bookmarkEnd w:id="30"/>
      <w:bookmarkEnd w:id="31"/>
      <w:bookmarkEnd w:id="32"/>
    </w:p>
    <w:p w:rsidR="007E4A4C" w:rsidRPr="007E4A4C" w:rsidRDefault="007E4A4C" w:rsidP="007E4A4C">
      <w:pPr>
        <w:rPr>
          <w:lang w:val="fr-F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7E4A4C" w:rsidTr="005305E1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7E4A4C" w:rsidRDefault="007E4A4C" w:rsidP="005305E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7E4A4C" w:rsidRDefault="007E4A4C" w:rsidP="005305E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7E4A4C" w:rsidRDefault="007E4A4C" w:rsidP="005305E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7E4A4C" w:rsidRPr="00C975D5" w:rsidTr="005305E1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A4C" w:rsidRPr="00C975D5" w:rsidRDefault="007E4A4C" w:rsidP="005305E1">
            <w:pPr>
              <w:pStyle w:val="texto-caixa"/>
            </w:pPr>
            <w:r>
              <w:t xml:space="preserve">Atendente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A4C" w:rsidRPr="00C975D5" w:rsidRDefault="007E4A4C" w:rsidP="005305E1">
            <w:pPr>
              <w:pStyle w:val="texto-caixa"/>
            </w:pPr>
            <w:r>
              <w:t>Usuário</w:t>
            </w:r>
            <w:r w:rsidRPr="00C975D5">
              <w:t xml:space="preserve"> 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A4C" w:rsidRPr="00C975D5" w:rsidRDefault="007E4A4C" w:rsidP="005305E1">
            <w:pPr>
              <w:pStyle w:val="texto-caixa"/>
            </w:pPr>
            <w:r>
              <w:t>Cadastra pedidos e cadastra empresas</w:t>
            </w:r>
            <w:r w:rsidRPr="00C975D5">
              <w:t>.</w:t>
            </w:r>
          </w:p>
        </w:tc>
      </w:tr>
      <w:tr w:rsidR="007E4A4C" w:rsidTr="005305E1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A4C" w:rsidRDefault="007E4A4C" w:rsidP="005305E1">
            <w:pPr>
              <w:pStyle w:val="texto-caixa"/>
            </w:pPr>
            <w:r w:rsidRPr="007E4A4C">
              <w:t>Encarregado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A4C" w:rsidRDefault="007E4A4C" w:rsidP="005305E1">
            <w:pPr>
              <w:pStyle w:val="texto-caixa"/>
            </w:pPr>
            <w:r>
              <w:t>Usuário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A4C" w:rsidRDefault="007E4A4C" w:rsidP="005305E1">
            <w:pPr>
              <w:pStyle w:val="texto-caixa"/>
            </w:pPr>
            <w:r>
              <w:t xml:space="preserve">Cadastra funções, funcionários e serviços </w:t>
            </w:r>
          </w:p>
        </w:tc>
      </w:tr>
      <w:tr w:rsidR="007E4A4C" w:rsidTr="005305E1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A4C" w:rsidRPr="007E4A4C" w:rsidRDefault="007E4A4C" w:rsidP="005305E1">
            <w:pPr>
              <w:pStyle w:val="texto-caixa"/>
            </w:pPr>
            <w:r>
              <w:t>Gerente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A4C" w:rsidRDefault="007E4A4C" w:rsidP="005305E1">
            <w:pPr>
              <w:pStyle w:val="texto-caixa"/>
            </w:pPr>
            <w:r>
              <w:t>Usuário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4A4C" w:rsidRDefault="007E4A4C" w:rsidP="005305E1">
            <w:pPr>
              <w:pStyle w:val="texto-caixa"/>
            </w:pPr>
            <w:r>
              <w:t>Gerar relatórios</w:t>
            </w:r>
          </w:p>
        </w:tc>
      </w:tr>
    </w:tbl>
    <w:p w:rsidR="00FA0A6F" w:rsidRDefault="00FA0A6F">
      <w:pPr>
        <w:pStyle w:val="InfoBlue"/>
      </w:pPr>
    </w:p>
    <w:p w:rsidR="00FA0A6F" w:rsidRDefault="00FA0A6F">
      <w:pPr>
        <w:pStyle w:val="Corpodetexto"/>
      </w:pPr>
    </w:p>
    <w:p w:rsidR="00FA0A6F" w:rsidRDefault="00FA0A6F">
      <w:pPr>
        <w:pStyle w:val="Ttulo2"/>
      </w:pPr>
      <w:bookmarkStart w:id="33" w:name="_Toc512930912"/>
      <w:bookmarkStart w:id="34" w:name="_Toc452813585"/>
      <w:bookmarkStart w:id="35" w:name="_Toc436203384"/>
      <w:bookmarkStart w:id="36" w:name="_Toc425054386"/>
      <w:bookmarkStart w:id="37" w:name="_Toc422186479"/>
      <w:bookmarkStart w:id="38" w:name="_Toc346297773"/>
      <w:bookmarkStart w:id="39" w:name="_Toc342757864"/>
      <w:bookmarkStart w:id="40" w:name="_Toc485758657"/>
      <w:r>
        <w:t>Ambiente do Usuário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F36107" w:rsidRDefault="007E4A4C" w:rsidP="00F36107">
      <w:pPr>
        <w:pStyle w:val="texto"/>
      </w:pPr>
      <w:r>
        <w:t xml:space="preserve">Existe 3 usuários do sistema, </w:t>
      </w:r>
      <w:r w:rsidR="00F36107">
        <w:t xml:space="preserve">o atendente atende </w:t>
      </w:r>
      <w:proofErr w:type="spellStart"/>
      <w:r w:rsidR="00F36107">
        <w:t>a</w:t>
      </w:r>
      <w:proofErr w:type="spellEnd"/>
      <w:r w:rsidR="00F36107">
        <w:t xml:space="preserve"> demanda e cadastra o pedido e a empresa que solicitou. O encarregado é responsável por cadastrar os funcionários e suas funções também por serviços que devem ser </w:t>
      </w:r>
      <w:r w:rsidR="009D32EA">
        <w:t>prestados</w:t>
      </w:r>
      <w:r w:rsidR="00F36107">
        <w:t xml:space="preserve">, alocar e deslocar funcionário. O gerente é o responsável por emitir relatórios. </w:t>
      </w:r>
    </w:p>
    <w:p w:rsidR="007E4A4C" w:rsidRDefault="007E4A4C" w:rsidP="006556B1">
      <w:pPr>
        <w:pStyle w:val="texto"/>
      </w:pPr>
    </w:p>
    <w:p w:rsidR="006556B1" w:rsidRDefault="006556B1" w:rsidP="006556B1">
      <w:pPr>
        <w:pStyle w:val="texto"/>
      </w:pPr>
      <w:r>
        <w:t>A linguagem adotada é o Java.</w:t>
      </w:r>
    </w:p>
    <w:p w:rsidR="006556B1" w:rsidRDefault="006556B1" w:rsidP="006556B1">
      <w:pPr>
        <w:pStyle w:val="texto"/>
      </w:pPr>
    </w:p>
    <w:p w:rsidR="00FA0A6F" w:rsidRDefault="00FA0A6F">
      <w:pPr>
        <w:pStyle w:val="Ttulo2"/>
      </w:pPr>
      <w:bookmarkStart w:id="41" w:name="_Toc512930913"/>
      <w:bookmarkStart w:id="42" w:name="_Toc452813588"/>
      <w:bookmarkStart w:id="43" w:name="_Toc485758658"/>
      <w:r>
        <w:t>Resumo das Principais Necessidades dos Envolvidos ou Usuários</w:t>
      </w:r>
      <w:bookmarkEnd w:id="41"/>
      <w:bookmarkEnd w:id="42"/>
      <w:bookmarkEnd w:id="43"/>
    </w:p>
    <w:p w:rsidR="008725A6" w:rsidRDefault="00F36107" w:rsidP="008725A6">
      <w:pPr>
        <w:pStyle w:val="texto"/>
      </w:pPr>
      <w:r>
        <w:t>Os funcionários não sabiam qual serviço atenderiam no dia, tomava-se tempo na hora de alocar um funcionário ao serviço que deveria ser prestado.</w:t>
      </w:r>
    </w:p>
    <w:p w:rsidR="00FA0A6F" w:rsidRDefault="00FA0A6F">
      <w:pPr>
        <w:pStyle w:val="Corpodetexto"/>
      </w:pPr>
    </w:p>
    <w:p w:rsidR="00FA0A6F" w:rsidRDefault="00FA0A6F" w:rsidP="008725A6">
      <w:pPr>
        <w:pStyle w:val="Ttulo2"/>
      </w:pPr>
      <w:bookmarkStart w:id="44" w:name="_Toc512930914"/>
      <w:bookmarkStart w:id="45" w:name="_Toc452813589"/>
      <w:bookmarkStart w:id="46" w:name="_Toc485758659"/>
      <w:r>
        <w:t>Alternativas e Concorrência</w:t>
      </w:r>
      <w:bookmarkEnd w:id="44"/>
      <w:bookmarkEnd w:id="45"/>
      <w:bookmarkEnd w:id="46"/>
    </w:p>
    <w:p w:rsidR="008725A6" w:rsidRPr="008725A6" w:rsidRDefault="009D32EA" w:rsidP="008725A6">
      <w:pPr>
        <w:pStyle w:val="texto"/>
      </w:pPr>
      <w:proofErr w:type="spellStart"/>
      <w:r>
        <w:t>Limapp</w:t>
      </w:r>
      <w:proofErr w:type="spellEnd"/>
      <w:r w:rsidR="008725A6">
        <w:t xml:space="preserve">: permite </w:t>
      </w:r>
      <w:r>
        <w:t>alocar</w:t>
      </w:r>
      <w:r w:rsidR="008725A6">
        <w:t xml:space="preserve"> </w:t>
      </w:r>
      <w:r>
        <w:t>funcionários a serviços que devem ser atendidos</w:t>
      </w:r>
    </w:p>
    <w:p w:rsidR="008725A6" w:rsidRPr="008725A6" w:rsidRDefault="008725A6" w:rsidP="008725A6">
      <w:pPr>
        <w:pStyle w:val="Corpodetexto"/>
      </w:pPr>
    </w:p>
    <w:p w:rsidR="00FA0A6F" w:rsidRDefault="00FA0A6F">
      <w:pPr>
        <w:pStyle w:val="Ttulo1"/>
        <w:ind w:left="1080" w:hanging="360"/>
        <w:rPr>
          <w:sz w:val="20"/>
          <w:szCs w:val="20"/>
        </w:rPr>
      </w:pPr>
      <w:bookmarkStart w:id="47" w:name="_Toc512930915"/>
      <w:bookmarkStart w:id="48" w:name="_Toc452813590"/>
      <w:bookmarkStart w:id="49" w:name="_Toc436203387"/>
      <w:bookmarkStart w:id="50" w:name="_Toc485758660"/>
      <w:bookmarkEnd w:id="25"/>
      <w:r>
        <w:rPr>
          <w:sz w:val="20"/>
          <w:szCs w:val="20"/>
        </w:rPr>
        <w:t>Visão Geral do Produto</w:t>
      </w:r>
      <w:bookmarkEnd w:id="47"/>
      <w:bookmarkEnd w:id="48"/>
      <w:bookmarkEnd w:id="49"/>
      <w:bookmarkEnd w:id="50"/>
    </w:p>
    <w:p w:rsidR="00FA0A6F" w:rsidRDefault="00FA0A6F">
      <w:pPr>
        <w:pStyle w:val="Ttulo2"/>
      </w:pPr>
      <w:bookmarkStart w:id="51" w:name="_Toc512930916"/>
      <w:bookmarkStart w:id="52" w:name="_Toc452813591"/>
      <w:bookmarkStart w:id="53" w:name="_Toc436203388"/>
      <w:bookmarkStart w:id="54" w:name="_Toc425054391"/>
      <w:bookmarkStart w:id="55" w:name="_Toc422186484"/>
      <w:bookmarkStart w:id="56" w:name="_Toc346297778"/>
      <w:bookmarkStart w:id="57" w:name="_Toc342757867"/>
      <w:bookmarkStart w:id="58" w:name="_Toc339784266"/>
      <w:bookmarkStart w:id="59" w:name="_Toc339783677"/>
      <w:bookmarkStart w:id="60" w:name="_Toc323533353"/>
      <w:bookmarkStart w:id="61" w:name="_Toc320279476"/>
      <w:bookmarkStart w:id="62" w:name="_Toc320274603"/>
      <w:bookmarkStart w:id="63" w:name="_Toc318088998"/>
      <w:bookmarkStart w:id="64" w:name="_Toc485758661"/>
      <w:r>
        <w:t>Perspectiva do Produto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C9690D" w:rsidRDefault="00E1069C" w:rsidP="00C9690D">
      <w:pPr>
        <w:pStyle w:val="texto"/>
      </w:pPr>
      <w:proofErr w:type="spellStart"/>
      <w:r>
        <w:t>Limapp</w:t>
      </w:r>
      <w:proofErr w:type="spellEnd"/>
      <w:r w:rsidR="006334AB">
        <w:t xml:space="preserve"> </w:t>
      </w:r>
      <w:r w:rsidR="00C9690D">
        <w:t>é um software para g</w:t>
      </w:r>
      <w:r w:rsidR="006334AB">
        <w:t>estão</w:t>
      </w:r>
      <w:r w:rsidR="00C9690D">
        <w:t xml:space="preserve"> de</w:t>
      </w:r>
      <w:r w:rsidR="009D32EA">
        <w:t xml:space="preserve"> empresas de serviços gerais</w:t>
      </w:r>
    </w:p>
    <w:p w:rsidR="00C9690D" w:rsidRDefault="00C9690D">
      <w:pPr>
        <w:widowControl/>
        <w:autoSpaceDE/>
        <w:autoSpaceDN/>
        <w:spacing w:line="240" w:lineRule="auto"/>
        <w:rPr>
          <w:rFonts w:ascii="Arial" w:hAnsi="Arial" w:cs="Arial"/>
        </w:rPr>
      </w:pPr>
      <w:r>
        <w:br w:type="page"/>
      </w:r>
    </w:p>
    <w:p w:rsidR="00FA0A6F" w:rsidRDefault="00FA0A6F">
      <w:pPr>
        <w:pStyle w:val="Ttulo2"/>
      </w:pPr>
      <w:bookmarkStart w:id="65" w:name="_Toc512930917"/>
      <w:bookmarkStart w:id="66" w:name="_Toc452813593"/>
      <w:bookmarkStart w:id="67" w:name="_Toc436203390"/>
      <w:bookmarkStart w:id="68" w:name="_Toc425054394"/>
      <w:bookmarkStart w:id="69" w:name="_Toc422186487"/>
      <w:bookmarkStart w:id="70" w:name="_Toc346297780"/>
      <w:bookmarkStart w:id="71" w:name="_Toc342757869"/>
      <w:bookmarkStart w:id="72" w:name="_Toc339784278"/>
      <w:bookmarkStart w:id="73" w:name="_Toc339783689"/>
      <w:bookmarkStart w:id="74" w:name="_Toc323533379"/>
      <w:bookmarkStart w:id="75" w:name="_Toc320279510"/>
      <w:bookmarkStart w:id="76" w:name="_Toc320274637"/>
      <w:bookmarkStart w:id="77" w:name="_Toc318089002"/>
      <w:bookmarkStart w:id="78" w:name="_Toc485758662"/>
      <w:r>
        <w:lastRenderedPageBreak/>
        <w:t>Suposições e Dependências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C9690D" w:rsidRDefault="00C9690D" w:rsidP="00C9690D">
      <w:pPr>
        <w:pStyle w:val="texto"/>
      </w:pPr>
      <w:r>
        <w:t>Dependências: Java JDK 5.0 Update 6</w:t>
      </w:r>
      <w:r w:rsidR="00AA1D9F">
        <w:t xml:space="preserve"> (ou superior)</w:t>
      </w:r>
    </w:p>
    <w:p w:rsidR="00FA0A6F" w:rsidRDefault="00FA0A6F">
      <w:pPr>
        <w:pStyle w:val="InfoBlue"/>
      </w:pPr>
    </w:p>
    <w:p w:rsidR="00FA0A6F" w:rsidRDefault="00FA0A6F">
      <w:pPr>
        <w:pStyle w:val="Ttulo1"/>
        <w:ind w:left="1080" w:hanging="360"/>
        <w:rPr>
          <w:sz w:val="20"/>
          <w:szCs w:val="20"/>
        </w:rPr>
      </w:pPr>
      <w:bookmarkStart w:id="79" w:name="_Toc512930918"/>
      <w:bookmarkStart w:id="80" w:name="_Toc452813596"/>
      <w:bookmarkStart w:id="81" w:name="_Toc436203402"/>
      <w:bookmarkStart w:id="82" w:name="_Toc485758663"/>
      <w:r>
        <w:rPr>
          <w:sz w:val="20"/>
          <w:szCs w:val="20"/>
        </w:rPr>
        <w:t>Recursos do Produto</w:t>
      </w:r>
      <w:bookmarkEnd w:id="79"/>
      <w:bookmarkEnd w:id="80"/>
      <w:bookmarkEnd w:id="81"/>
      <w:bookmarkEnd w:id="82"/>
    </w:p>
    <w:p w:rsidR="00E971DA" w:rsidRPr="00D44C26" w:rsidRDefault="00E971DA" w:rsidP="00E971DA">
      <w:pPr>
        <w:pStyle w:val="Ttulo2"/>
      </w:pPr>
      <w:bookmarkStart w:id="83" w:name="_Toc477299393"/>
      <w:bookmarkStart w:id="84" w:name="_Toc485758664"/>
      <w:r>
        <w:t>Requisitos Funcionais</w:t>
      </w:r>
      <w:bookmarkEnd w:id="83"/>
      <w:bookmarkEnd w:id="84"/>
    </w:p>
    <w:p w:rsidR="00E971DA" w:rsidRDefault="0027524F" w:rsidP="00E971DA">
      <w:pPr>
        <w:pStyle w:val="Ttulo3"/>
      </w:pPr>
      <w:bookmarkStart w:id="85" w:name="_Toc485758665"/>
      <w:r>
        <w:t xml:space="preserve">Manter cadastro de </w:t>
      </w:r>
      <w:r w:rsidR="009D32EA">
        <w:t>clientes</w:t>
      </w:r>
      <w:r w:rsidR="00CF60B9">
        <w:t>.</w:t>
      </w:r>
      <w:bookmarkEnd w:id="85"/>
      <w:r>
        <w:t xml:space="preserve"> </w:t>
      </w:r>
    </w:p>
    <w:p w:rsidR="00E971DA" w:rsidRDefault="009F3270" w:rsidP="00E971DA">
      <w:pPr>
        <w:pStyle w:val="texto"/>
      </w:pPr>
      <w:r>
        <w:t xml:space="preserve">Inserção, alteração e </w:t>
      </w:r>
      <w:r w:rsidR="00044B88">
        <w:t xml:space="preserve">exclusão </w:t>
      </w:r>
      <w:r>
        <w:t xml:space="preserve">de registros no cadastro de </w:t>
      </w:r>
      <w:r w:rsidR="009D32EA">
        <w:t>clientes (empresas)</w:t>
      </w:r>
      <w:r w:rsidR="00E971DA">
        <w:t>.</w:t>
      </w:r>
    </w:p>
    <w:p w:rsidR="00CF60B9" w:rsidRDefault="00CF60B9" w:rsidP="00CF60B9">
      <w:pPr>
        <w:pStyle w:val="Ttulo3"/>
      </w:pPr>
      <w:bookmarkStart w:id="86" w:name="_Toc485758666"/>
      <w:r>
        <w:t xml:space="preserve">Manter cadastro de </w:t>
      </w:r>
      <w:r w:rsidR="009D32EA">
        <w:t>Empregados</w:t>
      </w:r>
      <w:r>
        <w:t>.</w:t>
      </w:r>
      <w:bookmarkEnd w:id="86"/>
      <w:r>
        <w:t xml:space="preserve"> </w:t>
      </w:r>
    </w:p>
    <w:p w:rsidR="009F3270" w:rsidRDefault="009F3270" w:rsidP="009F3270">
      <w:pPr>
        <w:pStyle w:val="texto"/>
      </w:pPr>
      <w:r>
        <w:t>Inserção, alteração e exclusão</w:t>
      </w:r>
      <w:r w:rsidR="009D32EA">
        <w:t xml:space="preserve"> </w:t>
      </w:r>
      <w:r>
        <w:t xml:space="preserve">de registros no cadastro de </w:t>
      </w:r>
      <w:r w:rsidR="009D32EA">
        <w:t>Empregados</w:t>
      </w:r>
      <w:r>
        <w:t>.</w:t>
      </w:r>
    </w:p>
    <w:p w:rsidR="00CF60B9" w:rsidRDefault="00CF60B9" w:rsidP="00CF60B9">
      <w:pPr>
        <w:pStyle w:val="Ttulo3"/>
      </w:pPr>
      <w:bookmarkStart w:id="87" w:name="_Toc485758667"/>
      <w:r>
        <w:t xml:space="preserve">Manter cadastro de </w:t>
      </w:r>
      <w:r w:rsidR="009D32EA">
        <w:t>Funções</w:t>
      </w:r>
      <w:r>
        <w:t>.</w:t>
      </w:r>
      <w:bookmarkEnd w:id="87"/>
      <w:r>
        <w:t xml:space="preserve"> </w:t>
      </w:r>
    </w:p>
    <w:p w:rsidR="009F3270" w:rsidRDefault="009F3270" w:rsidP="009F3270">
      <w:pPr>
        <w:pStyle w:val="texto"/>
      </w:pPr>
      <w:r>
        <w:t>Inserção, alteração</w:t>
      </w:r>
      <w:r w:rsidR="009D32EA">
        <w:t xml:space="preserve"> </w:t>
      </w:r>
      <w:r>
        <w:t>e exclusão</w:t>
      </w:r>
      <w:r w:rsidR="009D32EA">
        <w:t xml:space="preserve"> </w:t>
      </w:r>
      <w:r>
        <w:t xml:space="preserve">de registros no cadastro de </w:t>
      </w:r>
      <w:r w:rsidR="009D32EA">
        <w:t>funções</w:t>
      </w:r>
      <w:r>
        <w:t>.</w:t>
      </w:r>
    </w:p>
    <w:p w:rsidR="00CF60B9" w:rsidRDefault="00CF60B9" w:rsidP="00CF60B9">
      <w:pPr>
        <w:pStyle w:val="Ttulo3"/>
      </w:pPr>
      <w:bookmarkStart w:id="88" w:name="_Toc485758668"/>
      <w:r>
        <w:t xml:space="preserve">Manter cadastro de </w:t>
      </w:r>
      <w:r w:rsidR="009D32EA">
        <w:t>Serviços</w:t>
      </w:r>
      <w:r>
        <w:t>.</w:t>
      </w:r>
      <w:bookmarkEnd w:id="88"/>
      <w:r>
        <w:t xml:space="preserve"> </w:t>
      </w:r>
    </w:p>
    <w:p w:rsidR="00CF60B9" w:rsidRDefault="009F3270" w:rsidP="00CF60B9">
      <w:pPr>
        <w:pStyle w:val="texto"/>
      </w:pPr>
      <w:r>
        <w:t xml:space="preserve">Inserção, alteração e exclusão de registros no cadastro de </w:t>
      </w:r>
      <w:r w:rsidR="00044B88">
        <w:t>Serviço</w:t>
      </w:r>
      <w:r>
        <w:t>.</w:t>
      </w:r>
    </w:p>
    <w:p w:rsidR="00CF60B9" w:rsidRDefault="00CF60B9" w:rsidP="00CF60B9">
      <w:pPr>
        <w:pStyle w:val="Ttulo3"/>
      </w:pPr>
      <w:bookmarkStart w:id="89" w:name="_Toc485758669"/>
      <w:r>
        <w:t xml:space="preserve">Manter cadastro de </w:t>
      </w:r>
      <w:r w:rsidR="00044B88">
        <w:t>Pedidos</w:t>
      </w:r>
      <w:r>
        <w:t>.</w:t>
      </w:r>
      <w:bookmarkEnd w:id="89"/>
      <w:r>
        <w:t xml:space="preserve"> </w:t>
      </w:r>
    </w:p>
    <w:p w:rsidR="00CF60B9" w:rsidRDefault="009F3270" w:rsidP="00CF60B9">
      <w:pPr>
        <w:pStyle w:val="texto"/>
      </w:pPr>
      <w:r>
        <w:t xml:space="preserve">Inserção, alteração e exclusão de registros no cadastro de </w:t>
      </w:r>
      <w:r w:rsidR="00044B88">
        <w:t>pedidos</w:t>
      </w:r>
      <w:r w:rsidR="00CF60B9">
        <w:t>.</w:t>
      </w:r>
    </w:p>
    <w:p w:rsidR="00044B88" w:rsidRDefault="00044B88" w:rsidP="00044B88">
      <w:pPr>
        <w:pStyle w:val="Ttulo3"/>
      </w:pPr>
      <w:r>
        <w:t xml:space="preserve">Manter </w:t>
      </w:r>
      <w:r>
        <w:t>relatório</w:t>
      </w:r>
      <w:r>
        <w:t xml:space="preserve"> de clientes. </w:t>
      </w:r>
    </w:p>
    <w:p w:rsidR="00044B88" w:rsidRDefault="00044B88" w:rsidP="00044B88">
      <w:pPr>
        <w:pStyle w:val="texto"/>
      </w:pPr>
      <w:r>
        <w:t>Exibir e/ou exportar relatório</w:t>
      </w:r>
      <w:r>
        <w:t xml:space="preserve"> de clientes (empresas).</w:t>
      </w:r>
    </w:p>
    <w:p w:rsidR="00044B88" w:rsidRDefault="00044B88" w:rsidP="00044B88">
      <w:pPr>
        <w:pStyle w:val="Ttulo3"/>
      </w:pPr>
      <w:r>
        <w:t xml:space="preserve">Manter relatório de Empregados. </w:t>
      </w:r>
    </w:p>
    <w:p w:rsidR="00044B88" w:rsidRDefault="00044B88" w:rsidP="00044B88">
      <w:pPr>
        <w:pStyle w:val="texto"/>
      </w:pPr>
      <w:r>
        <w:t>Exibir e/ou exportar relatório de Empregados.</w:t>
      </w:r>
    </w:p>
    <w:p w:rsidR="00044B88" w:rsidRDefault="00044B88" w:rsidP="00044B88">
      <w:pPr>
        <w:pStyle w:val="Ttulo3"/>
      </w:pPr>
      <w:r>
        <w:t xml:space="preserve">Manter relatório de Funções. </w:t>
      </w:r>
    </w:p>
    <w:p w:rsidR="00044B88" w:rsidRDefault="00044B88" w:rsidP="00044B88">
      <w:pPr>
        <w:pStyle w:val="texto"/>
      </w:pPr>
      <w:r>
        <w:t>Exibir e/ou exportar relatório de funções.</w:t>
      </w:r>
    </w:p>
    <w:p w:rsidR="00044B88" w:rsidRDefault="00044B88" w:rsidP="00044B88">
      <w:pPr>
        <w:pStyle w:val="Ttulo3"/>
      </w:pPr>
      <w:r>
        <w:t xml:space="preserve">Manter relatório de Serviços. </w:t>
      </w:r>
    </w:p>
    <w:p w:rsidR="00044B88" w:rsidRDefault="00044B88" w:rsidP="00044B88">
      <w:pPr>
        <w:pStyle w:val="texto"/>
      </w:pPr>
      <w:r>
        <w:t>Exibir e/ou exportar relatório de Serviço.</w:t>
      </w:r>
    </w:p>
    <w:p w:rsidR="00044B88" w:rsidRDefault="00044B88" w:rsidP="00044B88">
      <w:pPr>
        <w:pStyle w:val="Ttulo3"/>
      </w:pPr>
      <w:r>
        <w:t xml:space="preserve">Manter relatório de Pedidos. </w:t>
      </w:r>
    </w:p>
    <w:p w:rsidR="00044B88" w:rsidRDefault="00044B88" w:rsidP="00044B88">
      <w:pPr>
        <w:pStyle w:val="texto"/>
      </w:pPr>
      <w:r>
        <w:t>Exibir e/ou exportar relatório pedidos.</w:t>
      </w:r>
    </w:p>
    <w:p w:rsidR="00CF60B9" w:rsidRDefault="00CF60B9" w:rsidP="00E971DA">
      <w:pPr>
        <w:pStyle w:val="texto"/>
      </w:pPr>
    </w:p>
    <w:p w:rsidR="00FA0A6F" w:rsidRDefault="00FA0A6F" w:rsidP="00E971DA">
      <w:pPr>
        <w:pStyle w:val="texto"/>
      </w:pPr>
    </w:p>
    <w:p w:rsidR="00FA0A6F" w:rsidRDefault="00A66BBE" w:rsidP="008679D1">
      <w:pPr>
        <w:pStyle w:val="Ttulo2"/>
      </w:pPr>
      <w:bookmarkStart w:id="90" w:name="_Toc485758672"/>
      <w:r>
        <w:t>Requisitos não-funcionais</w:t>
      </w:r>
      <w:bookmarkEnd w:id="90"/>
    </w:p>
    <w:p w:rsidR="005354CF" w:rsidRDefault="005354CF" w:rsidP="005354CF">
      <w:pPr>
        <w:pStyle w:val="Ttulo3"/>
      </w:pPr>
      <w:bookmarkStart w:id="91" w:name="_Toc477299398"/>
      <w:bookmarkStart w:id="92" w:name="_Toc485758673"/>
      <w:bookmarkStart w:id="93" w:name="_Toc436203413"/>
      <w:r>
        <w:t>Manual do Usuário</w:t>
      </w:r>
      <w:bookmarkEnd w:id="91"/>
      <w:bookmarkEnd w:id="92"/>
    </w:p>
    <w:p w:rsidR="005354CF" w:rsidRDefault="005354CF" w:rsidP="005354CF">
      <w:pPr>
        <w:pStyle w:val="texto"/>
      </w:pPr>
      <w:r>
        <w:t>Não é necessário - o sistema deve ser suficientemente fácil de usar para que não haja necessidade de um manual do usuário.</w:t>
      </w:r>
    </w:p>
    <w:p w:rsidR="005725EA" w:rsidRDefault="005725EA" w:rsidP="005725EA">
      <w:pPr>
        <w:pStyle w:val="Ttulo3"/>
      </w:pPr>
      <w:bookmarkStart w:id="94" w:name="_Toc477299396"/>
      <w:bookmarkStart w:id="95" w:name="_Toc485758674"/>
      <w:r>
        <w:t>Requisitos de Desempenho</w:t>
      </w:r>
      <w:bookmarkEnd w:id="94"/>
      <w:bookmarkEnd w:id="95"/>
    </w:p>
    <w:p w:rsidR="005725EA" w:rsidRDefault="005725EA" w:rsidP="005725EA">
      <w:pPr>
        <w:pStyle w:val="texto"/>
      </w:pPr>
      <w:r>
        <w:t xml:space="preserve">O sistema terá que administrar cerca </w:t>
      </w:r>
      <w:r w:rsidR="00472E93">
        <w:t xml:space="preserve">1000 </w:t>
      </w:r>
      <w:proofErr w:type="spellStart"/>
      <w:r w:rsidR="00472E93">
        <w:t>funcionarios</w:t>
      </w:r>
      <w:proofErr w:type="spellEnd"/>
      <w:r w:rsidR="00472E93">
        <w:t>, 500 clientes e 2000 pedidos</w:t>
      </w:r>
      <w:bookmarkStart w:id="96" w:name="_GoBack"/>
      <w:bookmarkEnd w:id="96"/>
    </w:p>
    <w:p w:rsidR="007F0253" w:rsidRPr="007F0253" w:rsidRDefault="007F0253" w:rsidP="007F0253">
      <w:pPr>
        <w:pStyle w:val="Ttulo3"/>
        <w:rPr>
          <w:rFonts w:cs="Arial"/>
          <w:snapToGrid/>
        </w:rPr>
      </w:pPr>
      <w:bookmarkStart w:id="97" w:name="_Toc485758675"/>
      <w:r>
        <w:t>Software</w:t>
      </w:r>
      <w:bookmarkEnd w:id="97"/>
    </w:p>
    <w:p w:rsidR="00473060" w:rsidRDefault="007F0253" w:rsidP="007F0253">
      <w:pPr>
        <w:pStyle w:val="texto"/>
        <w:rPr>
          <w:rStyle w:val="textoChar"/>
        </w:rPr>
      </w:pPr>
      <w:r w:rsidRPr="007F0253">
        <w:rPr>
          <w:rStyle w:val="textoChar"/>
        </w:rPr>
        <w:t xml:space="preserve">O SGBD utilizado será o </w:t>
      </w:r>
      <w:proofErr w:type="spellStart"/>
      <w:r w:rsidR="00F43B3B">
        <w:rPr>
          <w:rStyle w:val="textoChar"/>
        </w:rPr>
        <w:t>OracleXE</w:t>
      </w:r>
      <w:proofErr w:type="spellEnd"/>
      <w:r w:rsidRPr="007F0253">
        <w:rPr>
          <w:rStyle w:val="textoChar"/>
        </w:rPr>
        <w:t xml:space="preserve">. Este SGBD apesar de ser </w:t>
      </w:r>
      <w:r w:rsidR="00CB26A9">
        <w:rPr>
          <w:rStyle w:val="textoChar"/>
        </w:rPr>
        <w:t>limitado</w:t>
      </w:r>
      <w:r w:rsidRPr="007F0253">
        <w:rPr>
          <w:rStyle w:val="textoChar"/>
        </w:rPr>
        <w:t xml:space="preserve"> é </w:t>
      </w:r>
      <w:r w:rsidR="00CB26A9" w:rsidRPr="007F0253">
        <w:rPr>
          <w:rStyle w:val="textoChar"/>
        </w:rPr>
        <w:t>muito confiável</w:t>
      </w:r>
      <w:r w:rsidRPr="007F0253">
        <w:rPr>
          <w:rStyle w:val="textoChar"/>
        </w:rPr>
        <w:t>.</w:t>
      </w:r>
    </w:p>
    <w:p w:rsidR="007F0253" w:rsidRPr="007F0253" w:rsidRDefault="007F0253" w:rsidP="007F0253">
      <w:pPr>
        <w:pStyle w:val="Ttulo3"/>
        <w:rPr>
          <w:rFonts w:cs="Arial"/>
          <w:snapToGrid/>
        </w:rPr>
      </w:pPr>
      <w:bookmarkStart w:id="98" w:name="_Toc485758676"/>
      <w:r w:rsidRPr="007F0253">
        <w:t>Linguagem de Programação</w:t>
      </w:r>
      <w:bookmarkEnd w:id="98"/>
    </w:p>
    <w:p w:rsidR="00FA0A6F" w:rsidRDefault="007F0253" w:rsidP="005354CF">
      <w:pPr>
        <w:pStyle w:val="texto"/>
      </w:pPr>
      <w:r w:rsidRPr="007F0253">
        <w:rPr>
          <w:rStyle w:val="textoChar"/>
        </w:rPr>
        <w:t xml:space="preserve">O Sistema será feito </w:t>
      </w:r>
      <w:r>
        <w:rPr>
          <w:rStyle w:val="textoChar"/>
        </w:rPr>
        <w:t>Java</w:t>
      </w:r>
      <w:r w:rsidRPr="007F0253">
        <w:rPr>
          <w:rStyle w:val="textoChar"/>
        </w:rPr>
        <w:t>, que é linguagem de programação muito utilizada no</w:t>
      </w:r>
      <w:r>
        <w:rPr>
          <w:rStyle w:val="textoChar"/>
        </w:rPr>
        <w:t xml:space="preserve"> </w:t>
      </w:r>
      <w:r w:rsidRPr="007F0253">
        <w:rPr>
          <w:rStyle w:val="textoChar"/>
        </w:rPr>
        <w:t xml:space="preserve">desenvolvimento </w:t>
      </w:r>
      <w:r>
        <w:rPr>
          <w:rStyle w:val="textoChar"/>
        </w:rPr>
        <w:t>aplicações desktop</w:t>
      </w:r>
      <w:r w:rsidRPr="007F0253">
        <w:rPr>
          <w:rStyle w:val="textoChar"/>
        </w:rPr>
        <w:t>.</w:t>
      </w:r>
      <w:bookmarkEnd w:id="93"/>
    </w:p>
    <w:sectPr w:rsidR="00FA0A6F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C28" w:rsidRDefault="00DE2C28">
      <w:pPr>
        <w:spacing w:line="240" w:lineRule="auto"/>
      </w:pPr>
      <w:r>
        <w:separator/>
      </w:r>
    </w:p>
  </w:endnote>
  <w:endnote w:type="continuationSeparator" w:id="0">
    <w:p w:rsidR="00DE2C28" w:rsidRDefault="00DE2C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A0A6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0A6F" w:rsidRDefault="00FA0A6F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0A6F" w:rsidRDefault="00FA0A6F" w:rsidP="00A7155E">
          <w:pPr>
            <w:jc w:val="center"/>
          </w:pPr>
          <w:r>
            <w:sym w:font="Symbol" w:char="F0D3"/>
          </w:r>
          <w:r w:rsidR="00A7155E">
            <w:t xml:space="preserve"> </w:t>
          </w:r>
          <w:proofErr w:type="spellStart"/>
          <w:r w:rsidR="0022385A">
            <w:t>Titanoboa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36107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0A6F" w:rsidRDefault="00FA0A6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72E93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FA0A6F" w:rsidRDefault="00FA0A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C28" w:rsidRDefault="00DE2C28">
      <w:pPr>
        <w:spacing w:line="240" w:lineRule="auto"/>
      </w:pPr>
      <w:r>
        <w:separator/>
      </w:r>
    </w:p>
  </w:footnote>
  <w:footnote w:type="continuationSeparator" w:id="0">
    <w:p w:rsidR="00DE2C28" w:rsidRDefault="00DE2C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A6F" w:rsidRDefault="00FA0A6F">
    <w:pPr>
      <w:rPr>
        <w:sz w:val="24"/>
        <w:szCs w:val="24"/>
      </w:rPr>
    </w:pPr>
  </w:p>
  <w:p w:rsidR="00FA0A6F" w:rsidRDefault="00FA0A6F">
    <w:pPr>
      <w:pBdr>
        <w:top w:val="single" w:sz="6" w:space="1" w:color="auto"/>
      </w:pBdr>
      <w:rPr>
        <w:sz w:val="24"/>
        <w:szCs w:val="24"/>
      </w:rPr>
    </w:pPr>
  </w:p>
  <w:p w:rsidR="00FA0A6F" w:rsidRDefault="00E1069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proofErr w:type="spellStart"/>
    <w:r>
      <w:rPr>
        <w:rFonts w:ascii="Arial" w:hAnsi="Arial"/>
        <w:b/>
        <w:bCs/>
        <w:sz w:val="36"/>
        <w:szCs w:val="36"/>
      </w:rPr>
      <w:t>Titanoboa</w:t>
    </w:r>
    <w:proofErr w:type="spellEnd"/>
  </w:p>
  <w:p w:rsidR="00FA0A6F" w:rsidRDefault="00FA0A6F">
    <w:pPr>
      <w:pBdr>
        <w:bottom w:val="single" w:sz="6" w:space="1" w:color="auto"/>
      </w:pBdr>
      <w:jc w:val="right"/>
      <w:rPr>
        <w:sz w:val="24"/>
        <w:szCs w:val="24"/>
      </w:rPr>
    </w:pPr>
  </w:p>
  <w:p w:rsidR="00FA0A6F" w:rsidRDefault="00FA0A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F60B9" w:rsidTr="00CF60B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F60B9" w:rsidRDefault="00E1069C" w:rsidP="00CF60B9">
          <w:proofErr w:type="spellStart"/>
          <w:r>
            <w:rPr>
              <w:b/>
              <w:bCs/>
            </w:rPr>
            <w:t>Limapp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F60B9" w:rsidRDefault="00CF60B9" w:rsidP="00CF60B9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&lt;2.0&gt;</w:t>
          </w:r>
        </w:p>
      </w:tc>
    </w:tr>
    <w:tr w:rsidR="00CF60B9" w:rsidTr="00CF60B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F60B9" w:rsidRDefault="00271DC2" w:rsidP="00CF60B9">
          <w:fldSimple w:instr=" TITLE  \* MERGEFORMAT ">
            <w:r w:rsidR="00CF60B9">
              <w:t>Visão (Projeto Pequeno)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F60B9" w:rsidRDefault="00CF60B9" w:rsidP="00CF60B9">
          <w:r>
            <w:t xml:space="preserve">  Data:  &lt;20/06/2017&gt;</w:t>
          </w:r>
        </w:p>
      </w:tc>
    </w:tr>
    <w:tr w:rsidR="00FA0A6F" w:rsidTr="00CF60B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A0A6F" w:rsidRDefault="00FA0A6F"/>
      </w:tc>
    </w:tr>
  </w:tbl>
  <w:p w:rsidR="00FA0A6F" w:rsidRDefault="00FA0A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CF40D2"/>
    <w:multiLevelType w:val="multilevel"/>
    <w:tmpl w:val="D7567AD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5B3"/>
    <w:rsid w:val="00044B88"/>
    <w:rsid w:val="00156DF8"/>
    <w:rsid w:val="001C5578"/>
    <w:rsid w:val="0022385A"/>
    <w:rsid w:val="00271DC2"/>
    <w:rsid w:val="0027524F"/>
    <w:rsid w:val="002A7523"/>
    <w:rsid w:val="002D0641"/>
    <w:rsid w:val="002E440E"/>
    <w:rsid w:val="003933D1"/>
    <w:rsid w:val="003E3A1C"/>
    <w:rsid w:val="004276A4"/>
    <w:rsid w:val="004506E0"/>
    <w:rsid w:val="00450746"/>
    <w:rsid w:val="00472E93"/>
    <w:rsid w:val="00473060"/>
    <w:rsid w:val="00486E3E"/>
    <w:rsid w:val="004C1A2C"/>
    <w:rsid w:val="005057C7"/>
    <w:rsid w:val="005317A2"/>
    <w:rsid w:val="005354CF"/>
    <w:rsid w:val="005725EA"/>
    <w:rsid w:val="00583F82"/>
    <w:rsid w:val="0061482B"/>
    <w:rsid w:val="006334AB"/>
    <w:rsid w:val="006556B1"/>
    <w:rsid w:val="007715B3"/>
    <w:rsid w:val="007E4A4C"/>
    <w:rsid w:val="007F0253"/>
    <w:rsid w:val="007F4286"/>
    <w:rsid w:val="008350E5"/>
    <w:rsid w:val="008679D1"/>
    <w:rsid w:val="008725A6"/>
    <w:rsid w:val="008E1997"/>
    <w:rsid w:val="00920376"/>
    <w:rsid w:val="009D32EA"/>
    <w:rsid w:val="009F3270"/>
    <w:rsid w:val="00A021DB"/>
    <w:rsid w:val="00A66BBE"/>
    <w:rsid w:val="00A67AD8"/>
    <w:rsid w:val="00A7155E"/>
    <w:rsid w:val="00AA1D9F"/>
    <w:rsid w:val="00BC794F"/>
    <w:rsid w:val="00C9690D"/>
    <w:rsid w:val="00CB26A9"/>
    <w:rsid w:val="00CF60B9"/>
    <w:rsid w:val="00D404F6"/>
    <w:rsid w:val="00D702A3"/>
    <w:rsid w:val="00DE2C28"/>
    <w:rsid w:val="00E1069C"/>
    <w:rsid w:val="00E46538"/>
    <w:rsid w:val="00E971DA"/>
    <w:rsid w:val="00EB76FF"/>
    <w:rsid w:val="00F36107"/>
    <w:rsid w:val="00F43B3B"/>
    <w:rsid w:val="00F55179"/>
    <w:rsid w:val="00FA0A6F"/>
    <w:rsid w:val="00FE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86B80D"/>
  <w15:chartTrackingRefBased/>
  <w15:docId w15:val="{AB2855F0-19E2-41A0-B529-54D56572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  <w:rPr>
      <w:sz w:val="24"/>
      <w:szCs w:val="24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styleId="TextodoEspaoReservado">
    <w:name w:val="Placeholder Text"/>
    <w:basedOn w:val="Fontepargpadro"/>
    <w:uiPriority w:val="99"/>
    <w:semiHidden/>
    <w:rsid w:val="00583F82"/>
    <w:rPr>
      <w:color w:val="808080"/>
    </w:rPr>
  </w:style>
  <w:style w:type="paragraph" w:customStyle="1" w:styleId="texto">
    <w:name w:val="texto"/>
    <w:basedOn w:val="Corpodetexto"/>
    <w:link w:val="textoChar"/>
    <w:qFormat/>
    <w:rsid w:val="00BC794F"/>
    <w:pPr>
      <w:ind w:left="0" w:firstLine="720"/>
      <w:jc w:val="both"/>
    </w:pPr>
    <w:rPr>
      <w:rFonts w:ascii="Arial" w:hAnsi="Arial" w:cs="Arial"/>
    </w:rPr>
  </w:style>
  <w:style w:type="character" w:customStyle="1" w:styleId="textoChar">
    <w:name w:val="texto Char"/>
    <w:basedOn w:val="Fontepargpadro"/>
    <w:link w:val="texto"/>
    <w:rsid w:val="00BC794F"/>
    <w:rPr>
      <w:rFonts w:ascii="Arial" w:hAnsi="Arial" w:cs="Arial"/>
      <w:snapToGrid w:val="0"/>
      <w:lang w:eastAsia="en-US"/>
    </w:rPr>
  </w:style>
  <w:style w:type="paragraph" w:customStyle="1" w:styleId="texto-caixa">
    <w:name w:val="texto-caixa"/>
    <w:basedOn w:val="texto"/>
    <w:link w:val="texto-caixaChar"/>
    <w:qFormat/>
    <w:rsid w:val="00BC794F"/>
    <w:pPr>
      <w:ind w:firstLine="0"/>
    </w:pPr>
  </w:style>
  <w:style w:type="character" w:customStyle="1" w:styleId="Ttulo2Char">
    <w:name w:val="Título 2 Char"/>
    <w:basedOn w:val="Fontepargpadro"/>
    <w:link w:val="Ttulo2"/>
    <w:rsid w:val="00E971DA"/>
    <w:rPr>
      <w:rFonts w:ascii="Arial" w:hAnsi="Arial"/>
      <w:b/>
      <w:bCs/>
      <w:snapToGrid w:val="0"/>
      <w:lang w:eastAsia="en-US"/>
    </w:rPr>
  </w:style>
  <w:style w:type="character" w:customStyle="1" w:styleId="texto-caixaChar">
    <w:name w:val="texto-caixa Char"/>
    <w:basedOn w:val="textoChar"/>
    <w:link w:val="texto-caixa"/>
    <w:rsid w:val="00BC794F"/>
    <w:rPr>
      <w:rFonts w:ascii="Arial" w:hAnsi="Arial" w:cs="Arial"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E971DA"/>
    <w:rPr>
      <w:rFonts w:ascii="Arial" w:hAnsi="Arial"/>
      <w:i/>
      <w:iCs/>
      <w:snapToGrid w:val="0"/>
      <w:lang w:eastAsia="en-US"/>
    </w:rPr>
  </w:style>
  <w:style w:type="character" w:customStyle="1" w:styleId="TtuloChar">
    <w:name w:val="Título Char"/>
    <w:basedOn w:val="Fontepargpadro"/>
    <w:link w:val="Ttulo"/>
    <w:rsid w:val="005354CF"/>
    <w:rPr>
      <w:rFonts w:ascii="Arial" w:hAnsi="Arial"/>
      <w:b/>
      <w:bCs/>
      <w:snapToGrid w:val="0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os\Organizado\Treinamentos%20e%20aperfei&#231;oamentos\FeMASS\2017.1\Desenvolvimento%20de%20Sistemas%201\templates_RUP\req\rup_vision_s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24446-8A1B-4C85-80FB-11AAC059B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340</TotalTime>
  <Pages>6</Pages>
  <Words>968</Words>
  <Characters>5231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 (Projeto Pequeno)</vt:lpstr>
      <vt:lpstr>Visão (Projeto Pequeno)</vt:lpstr>
    </vt:vector>
  </TitlesOfParts>
  <Company>&lt;Nome da Empresa&gt;</Company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(Projeto Pequeno)</dc:title>
  <dc:subject>&lt;Nome do Projeto&gt;</dc:subject>
  <dc:creator>Patrick Souza Queres</dc:creator>
  <cp:keywords/>
  <dc:description/>
  <cp:lastModifiedBy>Edilson Alzemand</cp:lastModifiedBy>
  <cp:revision>35</cp:revision>
  <cp:lastPrinted>2001-03-15T17:26:00Z</cp:lastPrinted>
  <dcterms:created xsi:type="dcterms:W3CDTF">2017-04-23T14:51:00Z</dcterms:created>
  <dcterms:modified xsi:type="dcterms:W3CDTF">2017-06-25T23:31:00Z</dcterms:modified>
</cp:coreProperties>
</file>