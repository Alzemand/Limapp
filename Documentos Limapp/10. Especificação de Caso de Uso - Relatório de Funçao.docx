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1334C6">
      <w:pPr>
        <w:pStyle w:val="Ttulo"/>
        <w:jc w:val="right"/>
      </w:pPr>
      <w:fldSimple w:instr=" SUBJECT  \* MERGEFORMAT ">
        <w:r w:rsidR="0040228A">
          <w:t>Limapp</w:t>
        </w:r>
      </w:fldSimple>
    </w:p>
    <w:p w:rsidR="00BE346F" w:rsidRDefault="00EB5FA1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F4AD9">
        <w:t xml:space="preserve">Especificação de Caso de Uso: Relatório de </w:t>
      </w:r>
      <w:bookmarkStart w:id="0" w:name="_GoBack"/>
      <w:r w:rsidR="008964C0">
        <w:t>Função</w:t>
      </w:r>
      <w:bookmarkEnd w:id="0"/>
      <w:r>
        <w:fldChar w:fldCharType="end"/>
      </w:r>
    </w:p>
    <w:p w:rsidR="00BE346F" w:rsidRDefault="00BE346F">
      <w:pPr>
        <w:pStyle w:val="Ttulo"/>
        <w:jc w:val="right"/>
      </w:pPr>
    </w:p>
    <w:p w:rsidR="000835DC" w:rsidRDefault="000835DC" w:rsidP="000835D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0228A" w:rsidP="001F4F06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40228A" w:rsidP="000835DC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344904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44904">
        <w:rPr>
          <w:noProof/>
        </w:rPr>
        <w:t>1.</w:t>
      </w:r>
      <w:r w:rsidR="00344904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44904">
        <w:rPr>
          <w:noProof/>
        </w:rPr>
        <w:t>Nome do Caso de Uso</w:t>
      </w:r>
      <w:r w:rsidR="00344904">
        <w:rPr>
          <w:noProof/>
        </w:rPr>
        <w:tab/>
      </w:r>
      <w:r w:rsidR="00344904">
        <w:rPr>
          <w:noProof/>
        </w:rPr>
        <w:fldChar w:fldCharType="begin"/>
      </w:r>
      <w:r w:rsidR="00344904">
        <w:rPr>
          <w:noProof/>
        </w:rPr>
        <w:instrText xml:space="preserve"> PAGEREF _Toc485766761 \h </w:instrText>
      </w:r>
      <w:r w:rsidR="00344904">
        <w:rPr>
          <w:noProof/>
        </w:rPr>
      </w:r>
      <w:r w:rsidR="00344904">
        <w:rPr>
          <w:noProof/>
        </w:rPr>
        <w:fldChar w:fldCharType="separate"/>
      </w:r>
      <w:r w:rsidR="00344904">
        <w:rPr>
          <w:noProof/>
        </w:rPr>
        <w:t>4</w:t>
      </w:r>
      <w:r w:rsidR="00344904"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tenta salvar um relatório sobrescrevendo um arquivo PDF em uso..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r w:rsidR="00EB5FA1">
        <w:lastRenderedPageBreak/>
        <w:fldChar w:fldCharType="begin"/>
      </w:r>
      <w:r w:rsidR="00EB5FA1">
        <w:instrText xml:space="preserve">TITLE  \* MERGEFORMAT </w:instrText>
      </w:r>
      <w:r w:rsidR="00EB5FA1">
        <w:fldChar w:fldCharType="separate"/>
      </w:r>
      <w:r w:rsidR="00F80B79">
        <w:t xml:space="preserve">Especificação de Caso de Uso: Relatório de </w:t>
      </w:r>
      <w:r w:rsidR="008964C0">
        <w:t>Função</w:t>
      </w:r>
      <w:r w:rsidR="00EB5FA1">
        <w:fldChar w:fldCharType="end"/>
      </w:r>
      <w:bookmarkStart w:id="1" w:name="_Toc425054503"/>
      <w:bookmarkStart w:id="2" w:name="_Toc423410237"/>
      <w:r>
        <w:t xml:space="preserve"> </w:t>
      </w:r>
      <w:bookmarkEnd w:id="1"/>
      <w:bookmarkEnd w:id="2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3" w:name="_Toc485766761"/>
      <w:bookmarkStart w:id="4" w:name="_Toc425054504"/>
      <w:bookmarkStart w:id="5" w:name="_Toc423410238"/>
      <w:r>
        <w:t>Nome do Caso de Uso</w:t>
      </w:r>
      <w:bookmarkEnd w:id="3"/>
      <w:r>
        <w:t xml:space="preserve"> </w:t>
      </w:r>
    </w:p>
    <w:p w:rsidR="00BE346F" w:rsidRDefault="005C5F34">
      <w:pPr>
        <w:pStyle w:val="Ttulo2"/>
      </w:pPr>
      <w:bookmarkStart w:id="6" w:name="_Toc485766762"/>
      <w:r>
        <w:t>Breve Descrição</w:t>
      </w:r>
      <w:bookmarkEnd w:id="4"/>
      <w:bookmarkEnd w:id="5"/>
      <w:bookmarkEnd w:id="6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usuário deseja </w:t>
      </w:r>
      <w:r w:rsidR="003857F1">
        <w:t xml:space="preserve">relatórios de </w:t>
      </w:r>
      <w:r w:rsidR="008964C0">
        <w:t>Função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85766763"/>
      <w:r>
        <w:t>Fluxo de Eventos</w:t>
      </w:r>
      <w:bookmarkEnd w:id="7"/>
      <w:bookmarkEnd w:id="8"/>
      <w:bookmarkEnd w:id="9"/>
    </w:p>
    <w:p w:rsidR="00E26C69" w:rsidRDefault="005C5F34" w:rsidP="004B5EF1">
      <w:pPr>
        <w:pStyle w:val="Ttulo2"/>
        <w:widowControl/>
      </w:pPr>
      <w:bookmarkStart w:id="10" w:name="_Toc425054506"/>
      <w:bookmarkStart w:id="11" w:name="_Toc423410240"/>
      <w:bookmarkStart w:id="12" w:name="_Toc485766764"/>
      <w:r>
        <w:t>Fluxo Básico</w:t>
      </w:r>
      <w:bookmarkStart w:id="13" w:name="_Toc425054507"/>
      <w:bookmarkStart w:id="14" w:name="_Toc423410241"/>
      <w:bookmarkEnd w:id="10"/>
      <w:bookmarkEnd w:id="11"/>
      <w:bookmarkEnd w:id="12"/>
    </w:p>
    <w:p w:rsidR="00E26C69" w:rsidRDefault="00E26C69" w:rsidP="00325190">
      <w:pPr>
        <w:pStyle w:val="fluxo"/>
      </w:pPr>
      <w:r>
        <w:t>O usuário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>usuário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 xml:space="preserve">usuário seleciona </w:t>
      </w:r>
      <w:r w:rsidR="0040228A">
        <w:t>a aba do programa de acordo com a escolha</w:t>
      </w:r>
      <w:r w:rsidR="0046771A"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seleciona </w:t>
      </w:r>
      <w:r w:rsidR="00735A04">
        <w:t xml:space="preserve">o </w:t>
      </w:r>
      <w:r w:rsidR="0040228A">
        <w:t xml:space="preserve">botão “Relatório de </w:t>
      </w:r>
      <w:r w:rsidR="008964C0">
        <w:t>Função</w:t>
      </w:r>
      <w:r w:rsidR="0040228A">
        <w:t>”</w:t>
      </w:r>
    </w:p>
    <w:p w:rsidR="003857F1" w:rsidRDefault="003857F1" w:rsidP="00325190">
      <w:pPr>
        <w:pStyle w:val="fluxo"/>
      </w:pPr>
      <w:r w:rsidRPr="00E26C69">
        <w:t xml:space="preserve">O </w:t>
      </w:r>
      <w:r>
        <w:t xml:space="preserve">sistema </w:t>
      </w:r>
      <w:r w:rsidR="0040228A">
        <w:t>exibe o relatório</w:t>
      </w:r>
      <w:r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</w:t>
      </w:r>
      <w:r w:rsidR="0040228A">
        <w:t>pode exportar o relatório em</w:t>
      </w:r>
      <w:r>
        <w:t xml:space="preserve"> PDF a ser gerado.</w:t>
      </w:r>
    </w:p>
    <w:p w:rsidR="003857F1" w:rsidRDefault="003857F1" w:rsidP="00325190">
      <w:pPr>
        <w:pStyle w:val="fluxo"/>
      </w:pPr>
      <w:r>
        <w:t>O sistema salva o relatório com o nome e local escolhido.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5766765"/>
      <w:r>
        <w:t>Fluxos Alternativos</w:t>
      </w:r>
      <w:bookmarkEnd w:id="13"/>
      <w:bookmarkEnd w:id="14"/>
      <w:bookmarkEnd w:id="15"/>
    </w:p>
    <w:p w:rsidR="00BE346F" w:rsidRDefault="00735A04" w:rsidP="00325190">
      <w:pPr>
        <w:pStyle w:val="Ttulo3"/>
        <w:rPr>
          <w:lang w:val="fr-FR"/>
        </w:rPr>
      </w:pPr>
      <w:bookmarkStart w:id="16" w:name="_Toc485766766"/>
      <w:r>
        <w:t xml:space="preserve">O usuário tenta salvar um relatório sobrescrevendo um arquivo PDF em </w:t>
      </w:r>
      <w:bookmarkEnd w:id="16"/>
      <w:r w:rsidR="0040228A">
        <w:t>uso.</w:t>
      </w:r>
    </w:p>
    <w:p w:rsidR="00325190" w:rsidRDefault="00735A04" w:rsidP="00325190">
      <w:pPr>
        <w:pStyle w:val="fluxo"/>
        <w:numPr>
          <w:ilvl w:val="0"/>
          <w:numId w:val="0"/>
        </w:numPr>
        <w:ind w:left="1080"/>
      </w:pPr>
      <w:r>
        <w:t>Se no passo 7</w:t>
      </w:r>
      <w:r w:rsidR="00325190">
        <w:t xml:space="preserve"> do fluxo básico, o usuário </w:t>
      </w:r>
      <w:r>
        <w:t>digitar o nome de um arquivo PDF em uso</w:t>
      </w:r>
      <w:r w:rsidR="00325190">
        <w:t>:</w:t>
      </w:r>
    </w:p>
    <w:p w:rsidR="001D46FF" w:rsidRDefault="00735A04" w:rsidP="0022304E">
      <w:pPr>
        <w:pStyle w:val="fluxo"/>
        <w:numPr>
          <w:ilvl w:val="0"/>
          <w:numId w:val="25"/>
        </w:numPr>
      </w:pPr>
      <w:r>
        <w:t>O sistema dá um alerta de que o arquivo já está em uso</w:t>
      </w:r>
      <w:r w:rsidR="0022304E">
        <w:t>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BE346F" w:rsidRPr="008565DB" w:rsidRDefault="00735A04" w:rsidP="00735A04">
      <w:pPr>
        <w:pStyle w:val="fluxo"/>
        <w:numPr>
          <w:ilvl w:val="0"/>
          <w:numId w:val="0"/>
        </w:numPr>
        <w:ind w:left="1080"/>
      </w:pPr>
      <w:r>
        <w:t>Retorna ao passo 8</w:t>
      </w:r>
      <w:r w:rsidR="001D46FF">
        <w:t xml:space="preserve"> do fluxo básico.</w:t>
      </w:r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FA1" w:rsidRDefault="00EB5FA1">
      <w:pPr>
        <w:spacing w:line="240" w:lineRule="auto"/>
      </w:pPr>
      <w:r>
        <w:separator/>
      </w:r>
    </w:p>
  </w:endnote>
  <w:endnote w:type="continuationSeparator" w:id="0">
    <w:p w:rsidR="00EB5FA1" w:rsidRDefault="00EB5F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40228A">
              <w:t>Titanoboa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228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964C0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FA1" w:rsidRDefault="00EB5FA1">
      <w:pPr>
        <w:spacing w:line="240" w:lineRule="auto"/>
      </w:pPr>
      <w:r>
        <w:separator/>
      </w:r>
    </w:p>
  </w:footnote>
  <w:footnote w:type="continuationSeparator" w:id="0">
    <w:p w:rsidR="00EB5FA1" w:rsidRDefault="00EB5F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0228A">
      <w:rPr>
        <w:rFonts w:ascii="Arial" w:hAnsi="Arial"/>
        <w:b/>
        <w:bCs/>
        <w:sz w:val="36"/>
        <w:szCs w:val="36"/>
      </w:rPr>
      <w:t>Titanoboa</w:t>
    </w:r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EB5FA1" w:rsidP="000835D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835DC">
            <w:t>Cineminha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EB5FA1" w:rsidP="000835D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F4AD9">
            <w:t>Especificação de Caso de Uso: Relatório de Cadastros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r>
            <w:t xml:space="preserve">  Data:  &lt;20/06/2017&gt;</w:t>
          </w:r>
        </w:p>
      </w:tc>
    </w:tr>
    <w:tr w:rsidR="00BE346F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E346F" w:rsidRDefault="00BE346F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0835DC"/>
    <w:rsid w:val="001334C6"/>
    <w:rsid w:val="001D46FF"/>
    <w:rsid w:val="001D6254"/>
    <w:rsid w:val="001F4F06"/>
    <w:rsid w:val="0022304E"/>
    <w:rsid w:val="00325190"/>
    <w:rsid w:val="00344904"/>
    <w:rsid w:val="003857F1"/>
    <w:rsid w:val="0040228A"/>
    <w:rsid w:val="0046771A"/>
    <w:rsid w:val="005524BC"/>
    <w:rsid w:val="00566002"/>
    <w:rsid w:val="005B7A52"/>
    <w:rsid w:val="005C5F34"/>
    <w:rsid w:val="00655020"/>
    <w:rsid w:val="00735A04"/>
    <w:rsid w:val="007A278F"/>
    <w:rsid w:val="007F4AD9"/>
    <w:rsid w:val="008565DB"/>
    <w:rsid w:val="008964C0"/>
    <w:rsid w:val="008B60E1"/>
    <w:rsid w:val="00BA008E"/>
    <w:rsid w:val="00BE346F"/>
    <w:rsid w:val="00C2190B"/>
    <w:rsid w:val="00CE1670"/>
    <w:rsid w:val="00E1709A"/>
    <w:rsid w:val="00E26C69"/>
    <w:rsid w:val="00EB5FA1"/>
    <w:rsid w:val="00F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9F186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0835DC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236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Relatório de Cadastros</vt:lpstr>
      <vt:lpstr>Especificação de Caso de Uso: &lt;Nome do Caso de Uso&gt;</vt:lpstr>
    </vt:vector>
  </TitlesOfParts>
  <Company>PatrickSoft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Relatório de Cadastros</dc:title>
  <dc:subject>Cineminha</dc:subject>
  <dc:creator>Patrick Souza Queres</dc:creator>
  <cp:keywords/>
  <dc:description/>
  <cp:lastModifiedBy>Edilson Alzemand</cp:lastModifiedBy>
  <cp:revision>2</cp:revision>
  <dcterms:created xsi:type="dcterms:W3CDTF">2017-06-26T02:16:00Z</dcterms:created>
  <dcterms:modified xsi:type="dcterms:W3CDTF">2017-06-26T02:16:00Z</dcterms:modified>
</cp:coreProperties>
</file>